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E8F2" w14:textId="1F9118F2" w:rsidR="00314201" w:rsidRDefault="00314201" w:rsidP="00C53D8C">
      <w:r>
        <w:t>These</w:t>
      </w:r>
      <w:r w:rsidRPr="00314201">
        <w:t xml:space="preserve"> 54 susceptibility loci </w:t>
      </w:r>
      <w:r>
        <w:t xml:space="preserve">were </w:t>
      </w:r>
      <w:r w:rsidRPr="00314201">
        <w:t xml:space="preserve">identified by </w:t>
      </w:r>
      <w:r>
        <w:t>the following landmark</w:t>
      </w:r>
      <w:r w:rsidRPr="00314201">
        <w:t xml:space="preserve"> AD </w:t>
      </w:r>
      <w:r>
        <w:t>genetics studies.</w:t>
      </w:r>
    </w:p>
    <w:p w14:paraId="1C76B84F" w14:textId="155DE418" w:rsidR="00314201" w:rsidRDefault="006B7D86" w:rsidP="00314201">
      <w:pPr>
        <w:pStyle w:val="ListParagraph"/>
        <w:numPr>
          <w:ilvl w:val="0"/>
          <w:numId w:val="1"/>
        </w:numPr>
      </w:pPr>
      <w:hyperlink r:id="rId5" w:history="1">
        <w:r w:rsidR="00314201" w:rsidRPr="00E8267C">
          <w:rPr>
            <w:rStyle w:val="Hyperlink"/>
          </w:rPr>
          <w:t>https://www.nature.com/articles/s41588-018-0311-9</w:t>
        </w:r>
      </w:hyperlink>
    </w:p>
    <w:p w14:paraId="56F8C1D3" w14:textId="4109ED90" w:rsidR="00314201" w:rsidRDefault="006B7D86" w:rsidP="00314201">
      <w:pPr>
        <w:pStyle w:val="ListParagraph"/>
        <w:numPr>
          <w:ilvl w:val="0"/>
          <w:numId w:val="1"/>
        </w:numPr>
      </w:pPr>
      <w:hyperlink r:id="rId6" w:history="1">
        <w:r w:rsidR="00314201" w:rsidRPr="00E8267C">
          <w:rPr>
            <w:rStyle w:val="Hyperlink"/>
          </w:rPr>
          <w:t>https://www.nature.com/articles/s41588-019-0358-2</w:t>
        </w:r>
      </w:hyperlink>
    </w:p>
    <w:p w14:paraId="5F8C693B" w14:textId="772115CA" w:rsidR="00314201" w:rsidRDefault="006B7D86" w:rsidP="00314201">
      <w:pPr>
        <w:pStyle w:val="ListParagraph"/>
        <w:numPr>
          <w:ilvl w:val="0"/>
          <w:numId w:val="1"/>
        </w:numPr>
      </w:pPr>
      <w:hyperlink r:id="rId7" w:history="1">
        <w:r w:rsidR="00314201" w:rsidRPr="00E8267C">
          <w:rPr>
            <w:rStyle w:val="Hyperlink"/>
          </w:rPr>
          <w:t>https://www.nature.com/articles/ng.2802</w:t>
        </w:r>
      </w:hyperlink>
    </w:p>
    <w:p w14:paraId="721D0E1D" w14:textId="2D3EEA8A" w:rsidR="00CE0497" w:rsidRDefault="00CE0497" w:rsidP="00C53D8C"/>
    <w:p w14:paraId="61B86C26" w14:textId="026C35AE" w:rsidR="006B7D86" w:rsidRDefault="006B7D86" w:rsidP="00C53D8C">
      <w:r>
        <w:rPr>
          <w:rFonts w:asciiTheme="minorHAnsi" w:hAnsiTheme="minorHAnsi"/>
        </w:rPr>
        <w:t xml:space="preserve">The QC has already been performed. See </w:t>
      </w:r>
      <w:hyperlink r:id="rId8" w:history="1">
        <w:r>
          <w:rPr>
            <w:rStyle w:val="Hyperlink"/>
            <w:rFonts w:asciiTheme="minorHAnsi" w:hAnsiTheme="minorHAnsi"/>
          </w:rPr>
          <w:t>https://pubmed.ncbi.nlm.nih.gov/31319229/</w:t>
        </w:r>
      </w:hyperlink>
      <w:r>
        <w:rPr>
          <w:rFonts w:asciiTheme="minorHAnsi" w:hAnsiTheme="minorHAnsi"/>
        </w:rPr>
        <w:t xml:space="preserve"> for details. All the individuals are non-Hispanic Caucasians.</w:t>
      </w:r>
    </w:p>
    <w:sectPr w:rsidR="006B7D86" w:rsidSect="00C53D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E218A"/>
    <w:multiLevelType w:val="hybridMultilevel"/>
    <w:tmpl w:val="C33A1F5A"/>
    <w:lvl w:ilvl="0" w:tplc="A5BCC8E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82"/>
    <w:rsid w:val="00000FC0"/>
    <w:rsid w:val="000065BD"/>
    <w:rsid w:val="00013783"/>
    <w:rsid w:val="00086C61"/>
    <w:rsid w:val="00094325"/>
    <w:rsid w:val="000A04AD"/>
    <w:rsid w:val="000A0747"/>
    <w:rsid w:val="000A5D58"/>
    <w:rsid w:val="000B042B"/>
    <w:rsid w:val="000B04E7"/>
    <w:rsid w:val="000B5831"/>
    <w:rsid w:val="000B5F4E"/>
    <w:rsid w:val="000B6630"/>
    <w:rsid w:val="000C68F5"/>
    <w:rsid w:val="000D5D11"/>
    <w:rsid w:val="000E35A0"/>
    <w:rsid w:val="000F1CF9"/>
    <w:rsid w:val="001222E6"/>
    <w:rsid w:val="0013376D"/>
    <w:rsid w:val="00133CED"/>
    <w:rsid w:val="00135A81"/>
    <w:rsid w:val="001418BB"/>
    <w:rsid w:val="00143B4B"/>
    <w:rsid w:val="001567EA"/>
    <w:rsid w:val="0016010D"/>
    <w:rsid w:val="00180230"/>
    <w:rsid w:val="001938F0"/>
    <w:rsid w:val="00196448"/>
    <w:rsid w:val="00196DA7"/>
    <w:rsid w:val="001B6272"/>
    <w:rsid w:val="001C4303"/>
    <w:rsid w:val="001C53AB"/>
    <w:rsid w:val="001C6B1C"/>
    <w:rsid w:val="001E01D9"/>
    <w:rsid w:val="001E030D"/>
    <w:rsid w:val="001E06BD"/>
    <w:rsid w:val="0020200E"/>
    <w:rsid w:val="00202AED"/>
    <w:rsid w:val="002129FA"/>
    <w:rsid w:val="002134B7"/>
    <w:rsid w:val="002233C9"/>
    <w:rsid w:val="00244481"/>
    <w:rsid w:val="00267C25"/>
    <w:rsid w:val="002A4B50"/>
    <w:rsid w:val="002A616A"/>
    <w:rsid w:val="002D12A7"/>
    <w:rsid w:val="002E2EE3"/>
    <w:rsid w:val="002F1A6E"/>
    <w:rsid w:val="00306356"/>
    <w:rsid w:val="00310D57"/>
    <w:rsid w:val="00314201"/>
    <w:rsid w:val="003259CE"/>
    <w:rsid w:val="00331A19"/>
    <w:rsid w:val="00332BF9"/>
    <w:rsid w:val="00334023"/>
    <w:rsid w:val="00336476"/>
    <w:rsid w:val="00340850"/>
    <w:rsid w:val="00353A75"/>
    <w:rsid w:val="003651E5"/>
    <w:rsid w:val="00374AB5"/>
    <w:rsid w:val="0038496E"/>
    <w:rsid w:val="00397964"/>
    <w:rsid w:val="003A0BFA"/>
    <w:rsid w:val="003A7C98"/>
    <w:rsid w:val="003B04F4"/>
    <w:rsid w:val="003C012C"/>
    <w:rsid w:val="003D58AC"/>
    <w:rsid w:val="003D6610"/>
    <w:rsid w:val="003D6E38"/>
    <w:rsid w:val="003E319E"/>
    <w:rsid w:val="003E5075"/>
    <w:rsid w:val="003F339F"/>
    <w:rsid w:val="003F37F2"/>
    <w:rsid w:val="00401221"/>
    <w:rsid w:val="00401BE6"/>
    <w:rsid w:val="0042356E"/>
    <w:rsid w:val="004256B4"/>
    <w:rsid w:val="004376B7"/>
    <w:rsid w:val="00456D07"/>
    <w:rsid w:val="004572B0"/>
    <w:rsid w:val="0047483C"/>
    <w:rsid w:val="00487A2A"/>
    <w:rsid w:val="004912BC"/>
    <w:rsid w:val="00493080"/>
    <w:rsid w:val="004976A9"/>
    <w:rsid w:val="004C481D"/>
    <w:rsid w:val="004F4E0E"/>
    <w:rsid w:val="004F71D3"/>
    <w:rsid w:val="005020E6"/>
    <w:rsid w:val="00531801"/>
    <w:rsid w:val="00531E7C"/>
    <w:rsid w:val="00542169"/>
    <w:rsid w:val="00563280"/>
    <w:rsid w:val="00563EA8"/>
    <w:rsid w:val="00581222"/>
    <w:rsid w:val="005A0B79"/>
    <w:rsid w:val="005B5BC6"/>
    <w:rsid w:val="005B7DDD"/>
    <w:rsid w:val="005C6ED5"/>
    <w:rsid w:val="005D6732"/>
    <w:rsid w:val="005F2FF9"/>
    <w:rsid w:val="00603D00"/>
    <w:rsid w:val="00610889"/>
    <w:rsid w:val="00616EB6"/>
    <w:rsid w:val="00620A61"/>
    <w:rsid w:val="00625ECF"/>
    <w:rsid w:val="00626CF5"/>
    <w:rsid w:val="00632E91"/>
    <w:rsid w:val="00654315"/>
    <w:rsid w:val="00671CC5"/>
    <w:rsid w:val="0067359A"/>
    <w:rsid w:val="006A0033"/>
    <w:rsid w:val="006A0B5D"/>
    <w:rsid w:val="006A6F39"/>
    <w:rsid w:val="006B3B94"/>
    <w:rsid w:val="006B7647"/>
    <w:rsid w:val="006B7D86"/>
    <w:rsid w:val="006C2BAE"/>
    <w:rsid w:val="006E7EAE"/>
    <w:rsid w:val="006F1266"/>
    <w:rsid w:val="006F1936"/>
    <w:rsid w:val="007027D4"/>
    <w:rsid w:val="007238E6"/>
    <w:rsid w:val="00730B04"/>
    <w:rsid w:val="00751277"/>
    <w:rsid w:val="00756236"/>
    <w:rsid w:val="00757680"/>
    <w:rsid w:val="007602AF"/>
    <w:rsid w:val="00776FE1"/>
    <w:rsid w:val="007B4F0D"/>
    <w:rsid w:val="007B5F70"/>
    <w:rsid w:val="007D401A"/>
    <w:rsid w:val="007F637C"/>
    <w:rsid w:val="00813F82"/>
    <w:rsid w:val="0082315A"/>
    <w:rsid w:val="008470D0"/>
    <w:rsid w:val="00866300"/>
    <w:rsid w:val="0087156F"/>
    <w:rsid w:val="0088537E"/>
    <w:rsid w:val="00892C71"/>
    <w:rsid w:val="00894CC9"/>
    <w:rsid w:val="00895107"/>
    <w:rsid w:val="00897F48"/>
    <w:rsid w:val="008A185C"/>
    <w:rsid w:val="008B0F01"/>
    <w:rsid w:val="008C0ED3"/>
    <w:rsid w:val="008D33F4"/>
    <w:rsid w:val="008D6F50"/>
    <w:rsid w:val="008D757F"/>
    <w:rsid w:val="008F6288"/>
    <w:rsid w:val="008F757B"/>
    <w:rsid w:val="00921D81"/>
    <w:rsid w:val="0092449B"/>
    <w:rsid w:val="00942B7C"/>
    <w:rsid w:val="009503B9"/>
    <w:rsid w:val="00993735"/>
    <w:rsid w:val="009945BA"/>
    <w:rsid w:val="009A16F2"/>
    <w:rsid w:val="009B0F26"/>
    <w:rsid w:val="009C09C7"/>
    <w:rsid w:val="009D1A57"/>
    <w:rsid w:val="009E6E28"/>
    <w:rsid w:val="009E79B3"/>
    <w:rsid w:val="009F4CB5"/>
    <w:rsid w:val="00A15B7D"/>
    <w:rsid w:val="00A216A6"/>
    <w:rsid w:val="00A23C6A"/>
    <w:rsid w:val="00A26C85"/>
    <w:rsid w:val="00A720E9"/>
    <w:rsid w:val="00A8591C"/>
    <w:rsid w:val="00A932D6"/>
    <w:rsid w:val="00AA3A89"/>
    <w:rsid w:val="00AD20DF"/>
    <w:rsid w:val="00AF21A8"/>
    <w:rsid w:val="00B05CB2"/>
    <w:rsid w:val="00B06DB6"/>
    <w:rsid w:val="00B24369"/>
    <w:rsid w:val="00B24F69"/>
    <w:rsid w:val="00B37F1B"/>
    <w:rsid w:val="00B46432"/>
    <w:rsid w:val="00B501C3"/>
    <w:rsid w:val="00B6450E"/>
    <w:rsid w:val="00B97536"/>
    <w:rsid w:val="00BA64FB"/>
    <w:rsid w:val="00BC14DD"/>
    <w:rsid w:val="00BD67AB"/>
    <w:rsid w:val="00BF10FC"/>
    <w:rsid w:val="00BF233A"/>
    <w:rsid w:val="00BF3097"/>
    <w:rsid w:val="00C05D7E"/>
    <w:rsid w:val="00C07E51"/>
    <w:rsid w:val="00C25A4D"/>
    <w:rsid w:val="00C33B9F"/>
    <w:rsid w:val="00C35382"/>
    <w:rsid w:val="00C36516"/>
    <w:rsid w:val="00C53D8C"/>
    <w:rsid w:val="00C5521B"/>
    <w:rsid w:val="00C70377"/>
    <w:rsid w:val="00C749E5"/>
    <w:rsid w:val="00C85BC9"/>
    <w:rsid w:val="00C929E4"/>
    <w:rsid w:val="00C97297"/>
    <w:rsid w:val="00CA5A89"/>
    <w:rsid w:val="00CB5F76"/>
    <w:rsid w:val="00CC4F1C"/>
    <w:rsid w:val="00CD0B7D"/>
    <w:rsid w:val="00CE0497"/>
    <w:rsid w:val="00CE2A8F"/>
    <w:rsid w:val="00CE7565"/>
    <w:rsid w:val="00D042FE"/>
    <w:rsid w:val="00D31E54"/>
    <w:rsid w:val="00D4256A"/>
    <w:rsid w:val="00D43885"/>
    <w:rsid w:val="00D50ABA"/>
    <w:rsid w:val="00D727E1"/>
    <w:rsid w:val="00D831F4"/>
    <w:rsid w:val="00D853BF"/>
    <w:rsid w:val="00D95452"/>
    <w:rsid w:val="00DC5FFB"/>
    <w:rsid w:val="00DD3D1D"/>
    <w:rsid w:val="00DD7722"/>
    <w:rsid w:val="00DE0E8E"/>
    <w:rsid w:val="00DE0EE4"/>
    <w:rsid w:val="00DE1398"/>
    <w:rsid w:val="00E03C9B"/>
    <w:rsid w:val="00E07BEA"/>
    <w:rsid w:val="00E215A1"/>
    <w:rsid w:val="00E24F66"/>
    <w:rsid w:val="00E30EE6"/>
    <w:rsid w:val="00E3499D"/>
    <w:rsid w:val="00E50765"/>
    <w:rsid w:val="00E54D72"/>
    <w:rsid w:val="00E63187"/>
    <w:rsid w:val="00E66BA7"/>
    <w:rsid w:val="00E67052"/>
    <w:rsid w:val="00E67BED"/>
    <w:rsid w:val="00E975F9"/>
    <w:rsid w:val="00EB0635"/>
    <w:rsid w:val="00EB0F11"/>
    <w:rsid w:val="00EB1477"/>
    <w:rsid w:val="00EB3384"/>
    <w:rsid w:val="00ED13A4"/>
    <w:rsid w:val="00ED23AD"/>
    <w:rsid w:val="00EE1362"/>
    <w:rsid w:val="00EF5D23"/>
    <w:rsid w:val="00F04E35"/>
    <w:rsid w:val="00F315E6"/>
    <w:rsid w:val="00F362C5"/>
    <w:rsid w:val="00F46AE0"/>
    <w:rsid w:val="00F62966"/>
    <w:rsid w:val="00F737AD"/>
    <w:rsid w:val="00F7694A"/>
    <w:rsid w:val="00F76994"/>
    <w:rsid w:val="00F76F27"/>
    <w:rsid w:val="00FA2BE2"/>
    <w:rsid w:val="00FB042C"/>
    <w:rsid w:val="00FB1976"/>
    <w:rsid w:val="00FC03A4"/>
    <w:rsid w:val="00FC0BB8"/>
    <w:rsid w:val="00FC15ED"/>
    <w:rsid w:val="00FC48B2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97061"/>
  <w15:chartTrackingRefBased/>
  <w15:docId w15:val="{207BF91A-A9A5-2B43-AAAC-58DE566E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D8C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131922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g.28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88-019-0358-2" TargetMode="External"/><Relationship Id="rId5" Type="http://schemas.openxmlformats.org/officeDocument/2006/relationships/hyperlink" Target="https://www.nature.com/articles/s41588-018-0311-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shen/Library/Group%20Containers/UBF8T346G9.Office/User%20Content.localized/Templates.localized/ni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nih.dotm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</dc:creator>
  <cp:keywords/>
  <dc:description/>
  <cp:lastModifiedBy>Li Shen</cp:lastModifiedBy>
  <cp:revision>3</cp:revision>
  <dcterms:created xsi:type="dcterms:W3CDTF">2021-07-20T22:06:00Z</dcterms:created>
  <dcterms:modified xsi:type="dcterms:W3CDTF">2021-07-21T18:34:00Z</dcterms:modified>
</cp:coreProperties>
</file>